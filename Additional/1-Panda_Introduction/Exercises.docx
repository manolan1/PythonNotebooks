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C56D" w14:textId="4E6BFC3E" w:rsidR="00792A97" w:rsidRDefault="00AB56CF">
      <w:pPr>
        <w:pStyle w:val="Date"/>
      </w:pPr>
      <w:r>
        <w:t>14 March 2019</w:t>
      </w:r>
    </w:p>
    <w:p w14:paraId="6CA4E779" w14:textId="77777777" w:rsidR="00792A97" w:rsidRDefault="00160680">
      <w:pPr>
        <w:pStyle w:val="Title"/>
      </w:pPr>
      <w:r>
        <w:t>Question for Pandas Introduction</w:t>
      </w:r>
    </w:p>
    <w:p w14:paraId="0D50F6FC" w14:textId="77777777" w:rsidR="00792A97" w:rsidRPr="00160680" w:rsidRDefault="00160680" w:rsidP="00160680">
      <w:pPr>
        <w:pStyle w:val="Heading1"/>
      </w:pPr>
      <w:r w:rsidRPr="00160680">
        <w:t xml:space="preserve">Create an </w:t>
      </w:r>
      <w:proofErr w:type="spellStart"/>
      <w:r w:rsidRPr="00160680">
        <w:t>np.array</w:t>
      </w:r>
      <w:proofErr w:type="spellEnd"/>
      <w:r w:rsidRPr="00160680">
        <w:t xml:space="preserve"> of 15 random 64int entities</w:t>
      </w:r>
    </w:p>
    <w:p w14:paraId="761FD5EB" w14:textId="77777777" w:rsidR="00160680" w:rsidRDefault="00160680" w:rsidP="00160680">
      <w:pPr>
        <w:pStyle w:val="Heading1"/>
      </w:pPr>
      <w:r w:rsidRPr="00160680">
        <w:t xml:space="preserve">Convert the above </w:t>
      </w:r>
      <w:proofErr w:type="spellStart"/>
      <w:r w:rsidRPr="00160680">
        <w:t>np.array</w:t>
      </w:r>
      <w:proofErr w:type="spellEnd"/>
      <w:r w:rsidRPr="00160680">
        <w:t xml:space="preserve"> to an array with a shape of (3,5)</w:t>
      </w:r>
    </w:p>
    <w:p w14:paraId="3E5E974D" w14:textId="77777777" w:rsidR="00160680" w:rsidRDefault="00160680" w:rsidP="00160680">
      <w:pPr>
        <w:pStyle w:val="Heading1"/>
      </w:pPr>
      <w:r>
        <w:t xml:space="preserve">What is the number of dimensions of the above </w:t>
      </w:r>
      <w:proofErr w:type="spellStart"/>
      <w:r>
        <w:t>np.</w:t>
      </w:r>
      <w:proofErr w:type="gramStart"/>
      <w:r>
        <w:t>array</w:t>
      </w:r>
      <w:proofErr w:type="spellEnd"/>
      <w:proofErr w:type="gramEnd"/>
    </w:p>
    <w:p w14:paraId="4DDF336C" w14:textId="77777777" w:rsidR="00160680" w:rsidRDefault="00160680" w:rsidP="00160680">
      <w:pPr>
        <w:pStyle w:val="Heading1"/>
      </w:pPr>
      <w:r>
        <w:t xml:space="preserve">Change the type of the </w:t>
      </w:r>
      <w:proofErr w:type="spellStart"/>
      <w:r>
        <w:t>np.array</w:t>
      </w:r>
      <w:proofErr w:type="spellEnd"/>
      <w:r>
        <w:t xml:space="preserve"> to int32</w:t>
      </w:r>
    </w:p>
    <w:p w14:paraId="06C496E5" w14:textId="77777777" w:rsidR="00160680" w:rsidRDefault="00160680" w:rsidP="00160680">
      <w:pPr>
        <w:pStyle w:val="Heading1"/>
      </w:pPr>
      <w:r>
        <w:t>Name 2 differences between np.arange and range.</w:t>
      </w:r>
    </w:p>
    <w:p w14:paraId="3EDD8ECE" w14:textId="77777777" w:rsidR="00160680" w:rsidRDefault="00160680" w:rsidP="00160680">
      <w:pPr>
        <w:pStyle w:val="Heading1"/>
      </w:pPr>
      <w:r>
        <w:t>Create a Series of 10 random integer between 10 and 20 inclusive. Give the array a name. Give the array and index of matching upper case characters.</w:t>
      </w:r>
    </w:p>
    <w:p w14:paraId="54BC56D7" w14:textId="77777777" w:rsidR="00160680" w:rsidRDefault="00160680" w:rsidP="00160680">
      <w:pPr>
        <w:pStyle w:val="Heading1"/>
      </w:pPr>
      <w:r>
        <w:t>Create a dictionary of 4 authors and their best-selling books. Make up the authors and title if necessary. Use the author’s names as the index.</w:t>
      </w:r>
      <w:r w:rsidR="00B63E1D">
        <w:t xml:space="preserve"> Use this to make a Series.</w:t>
      </w:r>
    </w:p>
    <w:p w14:paraId="585C666C" w14:textId="77777777" w:rsidR="00160680" w:rsidRDefault="00160680" w:rsidP="00160680">
      <w:pPr>
        <w:pStyle w:val="Heading1"/>
      </w:pPr>
      <w:r>
        <w:t>Print just the value</w:t>
      </w:r>
      <w:r w:rsidR="00B63E1D">
        <w:t>s</w:t>
      </w:r>
      <w:r>
        <w:t xml:space="preserve"> of the above array.</w:t>
      </w:r>
    </w:p>
    <w:p w14:paraId="6BD221C9" w14:textId="77777777" w:rsidR="00160680" w:rsidRDefault="00160680" w:rsidP="00160680">
      <w:pPr>
        <w:pStyle w:val="Heading1"/>
      </w:pPr>
      <w:r>
        <w:t>Print the index</w:t>
      </w:r>
      <w:r w:rsidR="00B63E1D">
        <w:t>es</w:t>
      </w:r>
      <w:r>
        <w:t xml:space="preserve"> of the above Series as an </w:t>
      </w:r>
      <w:proofErr w:type="spellStart"/>
      <w:r>
        <w:t>np.array</w:t>
      </w:r>
      <w:proofErr w:type="spellEnd"/>
    </w:p>
    <w:p w14:paraId="77671314" w14:textId="77777777" w:rsidR="00160680" w:rsidRDefault="00160680" w:rsidP="00160680">
      <w:pPr>
        <w:pStyle w:val="Heading1"/>
      </w:pPr>
      <w:r>
        <w:lastRenderedPageBreak/>
        <w:t>Print the index of the above Series as a list.</w:t>
      </w:r>
    </w:p>
    <w:p w14:paraId="4853D83B" w14:textId="77777777" w:rsidR="00160680" w:rsidRDefault="00160680" w:rsidP="00160680">
      <w:pPr>
        <w:pStyle w:val="Heading1"/>
      </w:pPr>
      <w:r>
        <w:t>What is the type of the second element of the array?</w:t>
      </w:r>
    </w:p>
    <w:p w14:paraId="539B33E9" w14:textId="404AF9B9" w:rsidR="00B63E1D" w:rsidRDefault="00B63E1D" w:rsidP="00160680">
      <w:pPr>
        <w:pStyle w:val="Heading1"/>
      </w:pPr>
      <w:r>
        <w:t>Create an array with values of 1, 2,3,4,5 and index of ‘a’, ‘b’, ‘c’, ‘d’, ’e’, ’f’. Yes</w:t>
      </w:r>
      <w:r w:rsidR="00AB56CF">
        <w:t>,</w:t>
      </w:r>
      <w:r>
        <w:t xml:space="preserve"> there are 5 value and 6 index elements.</w:t>
      </w:r>
    </w:p>
    <w:p w14:paraId="042361BE" w14:textId="77777777" w:rsidR="00B63E1D" w:rsidRDefault="00160680" w:rsidP="00160680">
      <w:pPr>
        <w:pStyle w:val="Heading1"/>
      </w:pPr>
      <w:r>
        <w:t>Use label indexing to extract the 3</w:t>
      </w:r>
      <w:r w:rsidRPr="00160680">
        <w:rPr>
          <w:vertAlign w:val="superscript"/>
        </w:rPr>
        <w:t>rd</w:t>
      </w:r>
      <w:r>
        <w:t xml:space="preserve"> element of the Series.</w:t>
      </w:r>
    </w:p>
    <w:p w14:paraId="5C695F4F" w14:textId="77777777" w:rsidR="00B63E1D" w:rsidRDefault="00B63E1D" w:rsidP="00B63E1D">
      <w:pPr>
        <w:pStyle w:val="Heading1"/>
      </w:pPr>
      <w:r>
        <w:t>Using position indexing extract the 3</w:t>
      </w:r>
      <w:r w:rsidRPr="00B63E1D">
        <w:rPr>
          <w:vertAlign w:val="superscript"/>
        </w:rPr>
        <w:t>rd</w:t>
      </w:r>
      <w:r>
        <w:t xml:space="preserve"> element of the Series.</w:t>
      </w:r>
    </w:p>
    <w:p w14:paraId="517A36C2" w14:textId="77777777" w:rsidR="00B63E1D" w:rsidRDefault="00B63E1D" w:rsidP="00B63E1D">
      <w:pPr>
        <w:pStyle w:val="Heading1"/>
      </w:pPr>
      <w:r>
        <w:t>Slice out the 2nd and 4</w:t>
      </w:r>
      <w:r w:rsidRPr="00B63E1D">
        <w:rPr>
          <w:vertAlign w:val="superscript"/>
        </w:rPr>
        <w:t>th</w:t>
      </w:r>
      <w:r>
        <w:t xml:space="preserve"> index of the Series</w:t>
      </w:r>
    </w:p>
    <w:p w14:paraId="5893A13E" w14:textId="77777777" w:rsidR="00B63E1D" w:rsidRDefault="00B63E1D" w:rsidP="00B63E1D">
      <w:pPr>
        <w:pStyle w:val="Heading1"/>
      </w:pPr>
      <w:r>
        <w:t>Filter the Series to return values that are larger than the mean</w:t>
      </w:r>
    </w:p>
    <w:p w14:paraId="329DAF86" w14:textId="77777777" w:rsidR="00B63E1D" w:rsidRDefault="00B63E1D" w:rsidP="00B63E1D">
      <w:pPr>
        <w:pStyle w:val="Heading1"/>
      </w:pPr>
      <w:r>
        <w:t>Given the following 2 series subtract one from the other</w:t>
      </w:r>
    </w:p>
    <w:p w14:paraId="66638603" w14:textId="77777777" w:rsidR="00B63E1D" w:rsidRPr="00B63E1D" w:rsidRDefault="00B63E1D" w:rsidP="00B63E1D">
      <w:pPr>
        <w:ind w:left="720"/>
        <w:rPr>
          <w:rFonts w:ascii="Courier New" w:hAnsi="Courier New" w:cs="Courier New"/>
          <w:b/>
        </w:rPr>
      </w:pPr>
      <w:r w:rsidRPr="00B63E1D">
        <w:rPr>
          <w:rFonts w:ascii="Courier New" w:hAnsi="Courier New" w:cs="Courier New"/>
          <w:b/>
        </w:rPr>
        <w:t>s3 = Series(randint(1,11, 5), index=list("DFACB"))</w:t>
      </w:r>
    </w:p>
    <w:p w14:paraId="1319153B" w14:textId="77777777" w:rsidR="00B63E1D" w:rsidRPr="00B63E1D" w:rsidRDefault="00B63E1D" w:rsidP="00B63E1D">
      <w:pPr>
        <w:ind w:left="720"/>
        <w:rPr>
          <w:rFonts w:ascii="Courier New" w:hAnsi="Courier New" w:cs="Courier New"/>
          <w:b/>
        </w:rPr>
      </w:pPr>
      <w:r w:rsidRPr="00B63E1D">
        <w:rPr>
          <w:rFonts w:ascii="Courier New" w:hAnsi="Courier New" w:cs="Courier New"/>
          <w:b/>
        </w:rPr>
        <w:t>s4 = Series(randint(1,11,5), index=list("ACBED"))</w:t>
      </w:r>
    </w:p>
    <w:p w14:paraId="445040BD" w14:textId="77777777" w:rsidR="00B63E1D" w:rsidRDefault="00B63E1D" w:rsidP="00B63E1D">
      <w:pPr>
        <w:pStyle w:val="Heading1"/>
      </w:pPr>
      <w:r>
        <w:t>What happens if you try to divide one series by the other?</w:t>
      </w:r>
    </w:p>
    <w:p w14:paraId="55D0775D" w14:textId="77777777" w:rsidR="00B63E1D" w:rsidRDefault="00B63E1D" w:rsidP="00B63E1D">
      <w:pPr>
        <w:pStyle w:val="Heading1"/>
      </w:pPr>
      <w:r>
        <w:t>Use two different techniques for creating the following DataFrame</w:t>
      </w:r>
    </w:p>
    <w:p w14:paraId="3980096C" w14:textId="77777777" w:rsidR="00B63E1D" w:rsidRPr="00B63E1D" w:rsidRDefault="00B63E1D" w:rsidP="00B6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</w:pPr>
      <w:r w:rsidRPr="00B63E1D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  one two three  four  five</w:t>
      </w:r>
    </w:p>
    <w:p w14:paraId="7FF63784" w14:textId="77777777" w:rsidR="00B63E1D" w:rsidRPr="00B63E1D" w:rsidRDefault="00B63E1D" w:rsidP="00B6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</w:pPr>
      <w:r w:rsidRPr="00B63E1D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a   0 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>NaN</w:t>
      </w:r>
      <w:proofErr w:type="spellEnd"/>
      <w:r w:rsidRPr="00B63E1D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    2   3.0   4.0</w:t>
      </w:r>
    </w:p>
    <w:p w14:paraId="23BCC781" w14:textId="77777777" w:rsidR="00B63E1D" w:rsidRPr="00B63E1D" w:rsidRDefault="00B63E1D" w:rsidP="00B6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</w:pPr>
      <w:r w:rsidRPr="00B63E1D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b   a   b     c  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 </w:t>
      </w:r>
      <w:proofErr w:type="spellStart"/>
      <w:r w:rsidRPr="00B63E1D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>NaN</w:t>
      </w:r>
      <w:proofErr w:type="spellEnd"/>
      <w:r w:rsidRPr="00B63E1D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 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 e</w:t>
      </w:r>
    </w:p>
    <w:p w14:paraId="1C3E5FC8" w14:textId="77777777" w:rsidR="00B63E1D" w:rsidRPr="00B63E1D" w:rsidRDefault="00B63E1D" w:rsidP="00B63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 w:rsidRPr="00B63E1D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c   1   2     3  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B63E1D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US"/>
        </w:rPr>
        <w:t>4.0   5.0</w:t>
      </w:r>
    </w:p>
    <w:p w14:paraId="7CB1D5F5" w14:textId="77777777" w:rsidR="00792A97" w:rsidRDefault="00792A97" w:rsidP="00AB56CF">
      <w:pPr>
        <w:ind w:left="0"/>
      </w:pPr>
      <w:bookmarkStart w:id="0" w:name="_GoBack"/>
      <w:bookmarkEnd w:id="0"/>
    </w:p>
    <w:sectPr w:rsidR="00792A9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8D23B" w14:textId="77777777" w:rsidR="00A355F4" w:rsidRDefault="00A355F4">
      <w:pPr>
        <w:spacing w:after="0" w:line="240" w:lineRule="auto"/>
      </w:pPr>
      <w:r>
        <w:separator/>
      </w:r>
    </w:p>
    <w:p w14:paraId="7DB60FB9" w14:textId="77777777" w:rsidR="00A355F4" w:rsidRDefault="00A355F4"/>
  </w:endnote>
  <w:endnote w:type="continuationSeparator" w:id="0">
    <w:p w14:paraId="548A710F" w14:textId="77777777" w:rsidR="00A355F4" w:rsidRDefault="00A355F4">
      <w:pPr>
        <w:spacing w:after="0" w:line="240" w:lineRule="auto"/>
      </w:pPr>
      <w:r>
        <w:continuationSeparator/>
      </w:r>
    </w:p>
    <w:p w14:paraId="5E203B31" w14:textId="77777777" w:rsidR="00A355F4" w:rsidRDefault="00A355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BF757" w14:textId="77777777" w:rsidR="00792A97" w:rsidRDefault="0003633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AB787" w14:textId="77777777" w:rsidR="00A355F4" w:rsidRDefault="00A355F4">
      <w:pPr>
        <w:spacing w:after="0" w:line="240" w:lineRule="auto"/>
      </w:pPr>
      <w:r>
        <w:separator/>
      </w:r>
    </w:p>
    <w:p w14:paraId="43BF9CB2" w14:textId="77777777" w:rsidR="00A355F4" w:rsidRDefault="00A355F4"/>
  </w:footnote>
  <w:footnote w:type="continuationSeparator" w:id="0">
    <w:p w14:paraId="611D1A9F" w14:textId="77777777" w:rsidR="00A355F4" w:rsidRDefault="00A355F4">
      <w:pPr>
        <w:spacing w:after="0" w:line="240" w:lineRule="auto"/>
      </w:pPr>
      <w:r>
        <w:continuationSeparator/>
      </w:r>
    </w:p>
    <w:p w14:paraId="34932DB0" w14:textId="77777777" w:rsidR="00A355F4" w:rsidRDefault="00A355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39A84C2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80"/>
    <w:rsid w:val="0003633A"/>
    <w:rsid w:val="00153018"/>
    <w:rsid w:val="00160680"/>
    <w:rsid w:val="00595A77"/>
    <w:rsid w:val="00792A97"/>
    <w:rsid w:val="00A355F4"/>
    <w:rsid w:val="00AB56CF"/>
    <w:rsid w:val="00B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468E"/>
  <w15:chartTrackingRefBased/>
  <w15:docId w15:val="{E0E9A6B0-7BAD-7E4F-8A3C-8A5D5C73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680"/>
    <w:pPr>
      <w:numPr>
        <w:numId w:val="1"/>
      </w:numPr>
      <w:spacing w:before="600" w:after="60"/>
      <w:outlineLvl w:val="0"/>
    </w:pPr>
    <w:rPr>
      <w:rFonts w:asciiTheme="majorHAnsi" w:hAnsiTheme="majorHAnsi"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80"/>
    <w:rPr>
      <w:rFonts w:asciiTheme="majorHAnsi" w:hAnsiTheme="majorHAnsi"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E1D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63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hurmessenger/Library/Containers/com.microsoft.Word/Data/Library/Application%20Support/Microsoft/Office/16.0/DTS/en-US%7b3ABA08A1-5591-3A4E-8917-1F3DC2D54B10%7d/%7b8786EA9E-BA72-8547-9630-63B84606E2F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{8786EA9E-BA72-8547-9630-63B84606E2F2}tf10002082.dotx</Template>
  <TotalTime>39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2019-03-12T05:41:00Z</dcterms:created>
  <dcterms:modified xsi:type="dcterms:W3CDTF">2019-09-03T19:48:00Z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